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9B" w:rsidRDefault="00FF5F2A">
      <w:pPr>
        <w:rPr>
          <w:rFonts w:ascii="Arial" w:hAnsi="Arial" w:cs="Arial"/>
          <w:color w:val="222222"/>
          <w:shd w:val="clear" w:color="auto" w:fill="FFFFFF"/>
        </w:rPr>
      </w:pPr>
      <w:hyperlink r:id="rId4" w:history="1">
        <w:r w:rsidRPr="005F74BC">
          <w:rPr>
            <w:rStyle w:val="Hyperlink"/>
            <w:rFonts w:ascii="Arial" w:hAnsi="Arial" w:cs="Arial"/>
            <w:shd w:val="clear" w:color="auto" w:fill="FFFFFF"/>
          </w:rPr>
          <w:t>https://goo.gl/images/CkWMCa</w:t>
        </w:r>
      </w:hyperlink>
    </w:p>
    <w:p w:rsidR="00FF5F2A" w:rsidRDefault="00FF5F2A">
      <w:hyperlink r:id="rId5" w:history="1">
        <w:r w:rsidRPr="005F74BC">
          <w:rPr>
            <w:rStyle w:val="Hyperlink"/>
          </w:rPr>
          <w:t>https://goo.gl/images/CkWMCa</w:t>
        </w:r>
      </w:hyperlink>
    </w:p>
    <w:p w:rsidR="00FF5F2A" w:rsidRDefault="00FF5F2A">
      <w:r w:rsidRPr="00FF5F2A">
        <w:t>https://goo.gl/images/XuYHDK</w:t>
      </w:r>
      <w:bookmarkStart w:id="0" w:name="_GoBack"/>
      <w:bookmarkEnd w:id="0"/>
    </w:p>
    <w:sectPr w:rsidR="00FF5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C3"/>
    <w:rsid w:val="00056F33"/>
    <w:rsid w:val="000902C3"/>
    <w:rsid w:val="004F3DDA"/>
    <w:rsid w:val="00D23994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99F4"/>
  <w15:chartTrackingRefBased/>
  <w15:docId w15:val="{6E9D08AF-D789-44DE-AD1A-F23EC13C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images/CkWMCa" TargetMode="External"/><Relationship Id="rId4" Type="http://schemas.openxmlformats.org/officeDocument/2006/relationships/hyperlink" Target="https://goo.gl/images/CkWM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9DCCA05B.dotm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Loyola High School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Hogue, Kyle</dc:creator>
  <cp:keywords/>
  <dc:description/>
  <cp:lastModifiedBy>Hogue, Kyle</cp:lastModifiedBy>
  <cp:revision>2</cp:revision>
  <dcterms:created xsi:type="dcterms:W3CDTF">2018-04-09T13:38:00Z</dcterms:created>
  <dcterms:modified xsi:type="dcterms:W3CDTF">2018-04-09T13:40:00Z</dcterms:modified>
</cp:coreProperties>
</file>